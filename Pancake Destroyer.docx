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963" w:rsidRDefault="00BC69A3">
      <w:pPr>
        <w:pStyle w:val="Titel"/>
      </w:pPr>
      <w:r>
        <w:t xml:space="preserve">Pancake </w:t>
      </w:r>
      <w:r w:rsidRPr="00BC69A3">
        <w:rPr>
          <w:color w:val="FF0000"/>
        </w:rPr>
        <w:t>Destroyer</w:t>
      </w:r>
    </w:p>
    <w:p w:rsidR="00C36963" w:rsidRDefault="00BC69A3">
      <w:pPr>
        <w:pStyle w:val="Ondertitel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66940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Arcade </w:t>
      </w:r>
      <w:proofErr w:type="spellStart"/>
      <w:r>
        <w:t>shooter</w:t>
      </w:r>
      <w:proofErr w:type="spellEnd"/>
    </w:p>
    <w:p w:rsidR="00C36963" w:rsidRDefault="00BC69A3">
      <w:pPr>
        <w:pStyle w:val="Auteur"/>
      </w:pPr>
      <w:r>
        <w:t>Jeremy &amp; Jeroen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Default="00A95A8F">
          <w:pPr>
            <w:pStyle w:val="Kopvaninhoudsopgave"/>
          </w:pPr>
          <w:r>
            <w:rPr>
              <w:rStyle w:val="Nadruk"/>
              <w:lang w:bidi="nl-NL"/>
            </w:rPr>
            <w:t>Inhouds</w:t>
          </w:r>
          <w:r>
            <w:rPr>
              <w:rStyle w:val="Nadruk"/>
              <w:lang w:bidi="nl-NL"/>
            </w:rPr>
            <w:br/>
          </w:r>
          <w:r>
            <w:rPr>
              <w:lang w:bidi="nl-NL"/>
            </w:rPr>
            <w:t>opgave</w:t>
          </w:r>
        </w:p>
        <w:p w:rsidR="00BC69A3" w:rsidRDefault="00A95A8F">
          <w:pPr>
            <w:pStyle w:val="Inhopg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nl-NL"/>
            </w:rPr>
          </w:pPr>
          <w:r>
            <w:rPr>
              <w:caps/>
              <w:noProof/>
              <w:lang w:bidi="nl-NL"/>
            </w:rPr>
            <w:fldChar w:fldCharType="begin"/>
          </w:r>
          <w:r>
            <w:rPr>
              <w:lang w:bidi="nl-NL"/>
            </w:rPr>
            <w:instrText xml:space="preserve"> TOC \o "1-3" \u </w:instrText>
          </w:r>
          <w:r>
            <w:rPr>
              <w:caps/>
              <w:noProof/>
              <w:lang w:bidi="nl-NL"/>
            </w:rPr>
            <w:fldChar w:fldCharType="separate"/>
          </w:r>
          <w:r w:rsidR="00BC69A3">
            <w:rPr>
              <w:noProof/>
              <w:lang w:bidi="nl-NL"/>
            </w:rPr>
            <w:t>Koptekst 2</w:t>
          </w:r>
          <w:r w:rsidR="00BC69A3">
            <w:rPr>
              <w:noProof/>
            </w:rPr>
            <w:tab/>
          </w:r>
          <w:r w:rsidR="00BC69A3">
            <w:rPr>
              <w:noProof/>
            </w:rPr>
            <w:fldChar w:fldCharType="begin"/>
          </w:r>
          <w:r w:rsidR="00BC69A3">
            <w:rPr>
              <w:noProof/>
            </w:rPr>
            <w:instrText xml:space="preserve"> PAGEREF _Toc509235771 \h </w:instrText>
          </w:r>
          <w:r w:rsidR="00BC69A3">
            <w:rPr>
              <w:noProof/>
            </w:rPr>
          </w:r>
          <w:r w:rsidR="00BC69A3">
            <w:rPr>
              <w:noProof/>
            </w:rPr>
            <w:fldChar w:fldCharType="separate"/>
          </w:r>
          <w:r w:rsidR="00BC69A3">
            <w:rPr>
              <w:noProof/>
            </w:rPr>
            <w:t>1</w:t>
          </w:r>
          <w:r w:rsidR="00BC69A3">
            <w:rPr>
              <w:noProof/>
            </w:rPr>
            <w:fldChar w:fldCharType="end"/>
          </w:r>
        </w:p>
        <w:p w:rsidR="00BC69A3" w:rsidRDefault="00BC69A3">
          <w:pPr>
            <w:pStyle w:val="Inhopg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nl-NL"/>
            </w:rPr>
          </w:pPr>
          <w:r>
            <w:rPr>
              <w:noProof/>
              <w:lang w:bidi="nl-NL"/>
            </w:rPr>
            <w:t>Koptekst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_Toc509235772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C36963" w:rsidRDefault="00A95A8F">
          <w:pPr>
            <w:sectPr w:rsidR="00C36963" w:rsidSect="00D57AB0">
              <w:pgSz w:w="11906" w:h="16838" w:code="9"/>
              <w:pgMar w:top="2517" w:right="1616" w:bottom="1729" w:left="1616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color w:val="2A2A2A" w:themeColor="text2"/>
              <w:sz w:val="28"/>
              <w:lang w:bidi="nl-NL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36963" w:rsidRDefault="00C36963" w:rsidP="00A00758"/>
    <w:sectPr w:rsidR="00C36963" w:rsidSect="00116EB1">
      <w:footerReference w:type="default" r:id="rId8"/>
      <w:footerReference w:type="first" r:id="rId9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441" w:rsidRDefault="00005441">
      <w:pPr>
        <w:spacing w:after="0" w:line="240" w:lineRule="auto"/>
      </w:pPr>
      <w:r>
        <w:separator/>
      </w:r>
    </w:p>
  </w:endnote>
  <w:endnote w:type="continuationSeparator" w:id="0">
    <w:p w:rsidR="00005441" w:rsidRDefault="0000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F7178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F7178B"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441" w:rsidRDefault="00005441">
      <w:pPr>
        <w:spacing w:after="0" w:line="240" w:lineRule="auto"/>
      </w:pPr>
      <w:r>
        <w:separator/>
      </w:r>
    </w:p>
  </w:footnote>
  <w:footnote w:type="continuationSeparator" w:id="0">
    <w:p w:rsidR="00005441" w:rsidRDefault="00005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A3"/>
    <w:rsid w:val="00005441"/>
    <w:rsid w:val="000E493E"/>
    <w:rsid w:val="00116EB1"/>
    <w:rsid w:val="00414F89"/>
    <w:rsid w:val="00452CBA"/>
    <w:rsid w:val="00687519"/>
    <w:rsid w:val="006A2C55"/>
    <w:rsid w:val="009F72AF"/>
    <w:rsid w:val="00A00758"/>
    <w:rsid w:val="00A3065A"/>
    <w:rsid w:val="00A77817"/>
    <w:rsid w:val="00A95A8F"/>
    <w:rsid w:val="00B23B27"/>
    <w:rsid w:val="00B52456"/>
    <w:rsid w:val="00BC69A3"/>
    <w:rsid w:val="00C36963"/>
    <w:rsid w:val="00C5530D"/>
    <w:rsid w:val="00D57AB0"/>
    <w:rsid w:val="00DB3E96"/>
    <w:rsid w:val="00F7178B"/>
    <w:rsid w:val="00F84A13"/>
    <w:rsid w:val="00F8672B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96D01"/>
  <w15:chartTrackingRefBased/>
  <w15:docId w15:val="{3297F7D2-F56D-4799-AB67-0D5049BE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nl-NL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87519"/>
  </w:style>
  <w:style w:type="paragraph" w:styleId="Kop1">
    <w:name w:val="heading 1"/>
    <w:basedOn w:val="Standaard"/>
    <w:next w:val="Standaard"/>
    <w:link w:val="Kop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414F89"/>
    <w:rPr>
      <w:color w:val="404040" w:themeColor="text1" w:themeTint="BF"/>
    </w:rPr>
  </w:style>
  <w:style w:type="paragraph" w:styleId="Citaat">
    <w:name w:val="Quote"/>
    <w:basedOn w:val="Standaard"/>
    <w:next w:val="Standaard"/>
    <w:link w:val="Citaat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sid w:val="00414F89"/>
    <w:rPr>
      <w:b/>
      <w:iCs/>
      <w:color w:val="EB130B" w:themeColor="accent1" w:themeShade="BF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adruk">
    <w:name w:val="Emphasis"/>
    <w:basedOn w:val="Standaardalinea-lettertype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semiHidden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eu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Algemenetabel">
    <w:name w:val="Algemene tabel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paragraph" w:styleId="Bloktekst">
    <w:name w:val="Block Text"/>
    <w:basedOn w:val="Standaard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84A13"/>
    <w:rPr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84A13"/>
    <w:rPr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84A13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4A13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4A1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4A13"/>
    <w:rPr>
      <w:b/>
      <w:bCs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84A13"/>
    <w:rPr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84A13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84A13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nk\AppData\Roaming\Microsoft\Templates\Document%20met%20voorblad%20en%20inhoudsopgav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53"/>
    <w:rsid w:val="00E6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F11111E01204798A78389587A48A432">
    <w:name w:val="EF11111E01204798A78389587A48A432"/>
  </w:style>
  <w:style w:type="paragraph" w:customStyle="1" w:styleId="36799750DDA54C4BB01F2F1F469CF807">
    <w:name w:val="36799750DDA54C4BB01F2F1F469CF807"/>
  </w:style>
  <w:style w:type="paragraph" w:customStyle="1" w:styleId="51190F40C07448C5AD1C57860342F6C1">
    <w:name w:val="51190F40C07448C5AD1C57860342F6C1"/>
  </w:style>
  <w:style w:type="character" w:styleId="Nadruk">
    <w:name w:val="Emphasis"/>
    <w:basedOn w:val="Standaardalinea-lettertype"/>
    <w:uiPriority w:val="8"/>
    <w:qFormat/>
    <w:rPr>
      <w:b w:val="0"/>
      <w:i w:val="0"/>
      <w:iCs/>
      <w:color w:val="2F5496" w:themeColor="accent1" w:themeShade="BF"/>
    </w:rPr>
  </w:style>
  <w:style w:type="paragraph" w:customStyle="1" w:styleId="1D89C31899654C719DE32C00411CF0E4">
    <w:name w:val="1D89C31899654C719DE32C00411CF0E4"/>
  </w:style>
  <w:style w:type="paragraph" w:customStyle="1" w:styleId="2699FA7391864DDF82E2A854219C5354">
    <w:name w:val="2699FA7391864DDF82E2A854219C5354"/>
  </w:style>
  <w:style w:type="paragraph" w:customStyle="1" w:styleId="6E01E582A2B74F0CAC3B4E219E20BEE5">
    <w:name w:val="6E01E582A2B74F0CAC3B4E219E20BEE5"/>
  </w:style>
  <w:style w:type="paragraph" w:customStyle="1" w:styleId="37452E43E4AF446CA8FB132D4DF029C0">
    <w:name w:val="37452E43E4AF446CA8FB132D4DF029C0"/>
  </w:style>
  <w:style w:type="paragraph" w:customStyle="1" w:styleId="2C17E8F631694C0E8723862BE47BD4A0">
    <w:name w:val="2C17E8F631694C0E8723862BE47BD4A0"/>
  </w:style>
  <w:style w:type="paragraph" w:customStyle="1" w:styleId="C7C7E70BB35D4B3FAA80C83C8A10BB2B">
    <w:name w:val="C7C7E70BB35D4B3FAA80C83C8A10BB2B"/>
  </w:style>
  <w:style w:type="paragraph" w:customStyle="1" w:styleId="9A7BB2B4F7834AA3AE6990EFDBCE7DE4">
    <w:name w:val="9A7BB2B4F7834AA3AE6990EFDBCE7DE4"/>
  </w:style>
  <w:style w:type="paragraph" w:customStyle="1" w:styleId="8E69BEB5F06A413FAF556F582BCA497E">
    <w:name w:val="8E69BEB5F06A413FAF556F582BCA497E"/>
  </w:style>
  <w:style w:type="paragraph" w:styleId="Lijstopsomteken">
    <w:name w:val="List Bullet"/>
    <w:basedOn w:val="Standaard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eastAsia="ja-JP"/>
    </w:rPr>
  </w:style>
  <w:style w:type="paragraph" w:customStyle="1" w:styleId="EEB3D9961272477F9A841221A6FB4231">
    <w:name w:val="EEB3D9961272477F9A841221A6FB4231"/>
  </w:style>
  <w:style w:type="paragraph" w:customStyle="1" w:styleId="C1162907971243B79993C7A2BBA25FD9">
    <w:name w:val="C1162907971243B79993C7A2BBA25FD9"/>
  </w:style>
  <w:style w:type="paragraph" w:customStyle="1" w:styleId="BFCF4FF1C574495B91EB85CA38B1CE72">
    <w:name w:val="BFCF4FF1C574495B91EB85CA38B1CE72"/>
  </w:style>
  <w:style w:type="paragraph" w:customStyle="1" w:styleId="B3FD6A18F6B24A51BA6AD7EEB37A0233">
    <w:name w:val="B3FD6A18F6B24A51BA6AD7EEB37A0233"/>
  </w:style>
  <w:style w:type="paragraph" w:customStyle="1" w:styleId="26C71B8FE3304AA4AF15AA90B38BE721">
    <w:name w:val="26C71B8FE3304AA4AF15AA90B38BE721"/>
  </w:style>
  <w:style w:type="paragraph" w:customStyle="1" w:styleId="BEAD83168E4E47C1879996E8692666F3">
    <w:name w:val="BEAD83168E4E47C1879996E8692666F3"/>
  </w:style>
  <w:style w:type="paragraph" w:customStyle="1" w:styleId="08EBC369E22941B989E43B8C47CFAFC4">
    <w:name w:val="08EBC369E22941B989E43B8C47CFAFC4"/>
  </w:style>
  <w:style w:type="paragraph" w:customStyle="1" w:styleId="AD7145C12BA14344A767C9679AE4DF9F">
    <w:name w:val="AD7145C12BA14344A767C9679AE4DF9F"/>
  </w:style>
  <w:style w:type="paragraph" w:customStyle="1" w:styleId="72B62072557548E3A627DDE596D61053">
    <w:name w:val="72B62072557548E3A627DDE596D61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met voorblad en inhoudsopgave.dotx</Template>
  <TotalTime>17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Kempen</dc:creator>
  <cp:keywords/>
  <dc:description/>
  <cp:lastModifiedBy>jeroen  van kempen</cp:lastModifiedBy>
  <cp:revision>1</cp:revision>
  <dcterms:created xsi:type="dcterms:W3CDTF">2018-03-19T13:57:00Z</dcterms:created>
  <dcterms:modified xsi:type="dcterms:W3CDTF">2018-03-19T14:14:00Z</dcterms:modified>
</cp:coreProperties>
</file>