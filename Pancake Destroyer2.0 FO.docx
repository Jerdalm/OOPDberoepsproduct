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rsidR="00330EDA">
        <w:t>Arcade S</w:t>
      </w:r>
      <w:r>
        <w:t>hooter</w:t>
      </w:r>
    </w:p>
    <w:p w:rsidR="00AD32D3" w:rsidRDefault="00AD32D3" w:rsidP="00F47D9B">
      <w:pPr>
        <w:pStyle w:val="Auteur"/>
      </w:pPr>
      <w:r>
        <w:t>J.J productions Inc.™</w:t>
      </w:r>
    </w:p>
    <w:p w:rsidR="00F47D9B" w:rsidRDefault="00F47D9B" w:rsidP="00F47D9B">
      <w:pPr>
        <w:pStyle w:val="Auteur"/>
      </w:pPr>
      <w:r>
        <w:t>Jeremy &amp; Jeroen</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AB03E1" w:rsidRDefault="00F47D9B">
          <w:pPr>
            <w:pStyle w:val="Inhopg2"/>
            <w:tabs>
              <w:tab w:val="left" w:pos="480"/>
            </w:tabs>
            <w:rPr>
              <w:rFonts w:eastAsiaTheme="minorEastAsia"/>
              <w:bCs w:val="0"/>
              <w:noProof/>
              <w:color w:val="auto"/>
              <w:sz w:val="22"/>
              <w:szCs w:val="22"/>
              <w:lang w:eastAsia="nl-NL"/>
            </w:rPr>
          </w:pPr>
          <w:r>
            <w:rPr>
              <w:caps/>
              <w:noProof/>
              <w:lang w:bidi="nl-NL"/>
            </w:rPr>
            <w:fldChar w:fldCharType="begin"/>
          </w:r>
          <w:r>
            <w:rPr>
              <w:lang w:bidi="nl-NL"/>
            </w:rPr>
            <w:instrText xml:space="preserve"> TOC \o "1-3" \u </w:instrText>
          </w:r>
          <w:r>
            <w:rPr>
              <w:caps/>
              <w:noProof/>
              <w:lang w:bidi="nl-NL"/>
            </w:rPr>
            <w:fldChar w:fldCharType="separate"/>
          </w:r>
          <w:r w:rsidR="00AB03E1">
            <w:rPr>
              <w:noProof/>
            </w:rPr>
            <w:t>1.</w:t>
          </w:r>
          <w:r w:rsidR="00AB03E1">
            <w:rPr>
              <w:rFonts w:eastAsiaTheme="minorEastAsia"/>
              <w:bCs w:val="0"/>
              <w:noProof/>
              <w:color w:val="auto"/>
              <w:sz w:val="22"/>
              <w:szCs w:val="22"/>
              <w:lang w:eastAsia="nl-NL"/>
            </w:rPr>
            <w:tab/>
          </w:r>
          <w:r w:rsidR="00AB03E1">
            <w:rPr>
              <w:noProof/>
            </w:rPr>
            <w:t>Inleiding.</w:t>
          </w:r>
          <w:r w:rsidR="00AB03E1">
            <w:rPr>
              <w:noProof/>
            </w:rPr>
            <w:tab/>
          </w:r>
          <w:r w:rsidR="00AB03E1">
            <w:rPr>
              <w:noProof/>
            </w:rPr>
            <w:fldChar w:fldCharType="begin"/>
          </w:r>
          <w:r w:rsidR="00AB03E1">
            <w:rPr>
              <w:noProof/>
            </w:rPr>
            <w:instrText xml:space="preserve"> PAGEREF _Toc510617349 \h </w:instrText>
          </w:r>
          <w:r w:rsidR="00AB03E1">
            <w:rPr>
              <w:noProof/>
            </w:rPr>
          </w:r>
          <w:r w:rsidR="00AB03E1">
            <w:rPr>
              <w:noProof/>
            </w:rPr>
            <w:fldChar w:fldCharType="separate"/>
          </w:r>
          <w:r w:rsidR="00AB03E1">
            <w:rPr>
              <w:noProof/>
            </w:rPr>
            <w:t>iii</w:t>
          </w:r>
          <w:r w:rsidR="00AB03E1">
            <w:rPr>
              <w:noProof/>
            </w:rPr>
            <w:fldChar w:fldCharType="end"/>
          </w:r>
        </w:p>
        <w:p w:rsidR="00AB03E1" w:rsidRDefault="00AB03E1">
          <w:pPr>
            <w:pStyle w:val="Inhopg2"/>
            <w:rPr>
              <w:rFonts w:eastAsiaTheme="minorEastAsia"/>
              <w:bCs w:val="0"/>
              <w:noProof/>
              <w:color w:val="auto"/>
              <w:sz w:val="22"/>
              <w:szCs w:val="22"/>
              <w:lang w:eastAsia="nl-NL"/>
            </w:rPr>
          </w:pPr>
          <w:r>
            <w:rPr>
              <w:noProof/>
            </w:rPr>
            <w:t>2. Doel van het spel/omgeving.</w:t>
          </w:r>
          <w:r>
            <w:rPr>
              <w:noProof/>
            </w:rPr>
            <w:tab/>
          </w:r>
          <w:r>
            <w:rPr>
              <w:noProof/>
            </w:rPr>
            <w:fldChar w:fldCharType="begin"/>
          </w:r>
          <w:r>
            <w:rPr>
              <w:noProof/>
            </w:rPr>
            <w:instrText xml:space="preserve"> PAGEREF _Toc510617350 \h </w:instrText>
          </w:r>
          <w:r>
            <w:rPr>
              <w:noProof/>
            </w:rPr>
          </w:r>
          <w:r>
            <w:rPr>
              <w:noProof/>
            </w:rPr>
            <w:fldChar w:fldCharType="separate"/>
          </w:r>
          <w:r>
            <w:rPr>
              <w:noProof/>
            </w:rPr>
            <w:t>1</w:t>
          </w:r>
          <w:r>
            <w:rPr>
              <w:noProof/>
            </w:rPr>
            <w:fldChar w:fldCharType="end"/>
          </w:r>
        </w:p>
        <w:p w:rsidR="00AB03E1" w:rsidRDefault="00AB03E1">
          <w:pPr>
            <w:pStyle w:val="Inhopg2"/>
            <w:rPr>
              <w:rFonts w:eastAsiaTheme="minorEastAsia"/>
              <w:bCs w:val="0"/>
              <w:noProof/>
              <w:color w:val="auto"/>
              <w:sz w:val="22"/>
              <w:szCs w:val="22"/>
              <w:lang w:eastAsia="nl-NL"/>
            </w:rPr>
          </w:pPr>
          <w:r>
            <w:rPr>
              <w:noProof/>
            </w:rPr>
            <w:t>3. perspectief, besturing en obstakels.</w:t>
          </w:r>
          <w:r>
            <w:rPr>
              <w:noProof/>
            </w:rPr>
            <w:tab/>
          </w:r>
          <w:r>
            <w:rPr>
              <w:noProof/>
            </w:rPr>
            <w:fldChar w:fldCharType="begin"/>
          </w:r>
          <w:r>
            <w:rPr>
              <w:noProof/>
            </w:rPr>
            <w:instrText xml:space="preserve"> PAGEREF _Toc510617351 \h </w:instrText>
          </w:r>
          <w:r>
            <w:rPr>
              <w:noProof/>
            </w:rPr>
          </w:r>
          <w:r>
            <w:rPr>
              <w:noProof/>
            </w:rPr>
            <w:fldChar w:fldCharType="separate"/>
          </w:r>
          <w:r>
            <w:rPr>
              <w:noProof/>
            </w:rPr>
            <w:t>2</w:t>
          </w:r>
          <w:r>
            <w:rPr>
              <w:noProof/>
            </w:rPr>
            <w:fldChar w:fldCharType="end"/>
          </w:r>
        </w:p>
        <w:p w:rsidR="00AB03E1" w:rsidRDefault="00AB03E1">
          <w:pPr>
            <w:pStyle w:val="Inhopg2"/>
            <w:rPr>
              <w:rFonts w:eastAsiaTheme="minorEastAsia"/>
              <w:bCs w:val="0"/>
              <w:noProof/>
              <w:color w:val="auto"/>
              <w:sz w:val="22"/>
              <w:szCs w:val="22"/>
              <w:lang w:eastAsia="nl-NL"/>
            </w:rPr>
          </w:pPr>
          <w:r>
            <w:rPr>
              <w:noProof/>
            </w:rPr>
            <w:t>4. Scherm ontwerpen.</w:t>
          </w:r>
          <w:r>
            <w:rPr>
              <w:noProof/>
            </w:rPr>
            <w:tab/>
          </w:r>
          <w:r>
            <w:rPr>
              <w:noProof/>
            </w:rPr>
            <w:fldChar w:fldCharType="begin"/>
          </w:r>
          <w:r>
            <w:rPr>
              <w:noProof/>
            </w:rPr>
            <w:instrText xml:space="preserve"> PAGEREF _Toc510617352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4.1 Het spel: normale fase</w:t>
          </w:r>
          <w:r>
            <w:rPr>
              <w:noProof/>
            </w:rPr>
            <w:tab/>
          </w:r>
          <w:r>
            <w:rPr>
              <w:noProof/>
            </w:rPr>
            <w:fldChar w:fldCharType="begin"/>
          </w:r>
          <w:r>
            <w:rPr>
              <w:noProof/>
            </w:rPr>
            <w:instrText xml:space="preserve"> PAGEREF _Toc510617353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4.2 Einde van het spel</w:t>
          </w:r>
          <w:r>
            <w:rPr>
              <w:noProof/>
            </w:rPr>
            <w:tab/>
          </w:r>
          <w:r>
            <w:rPr>
              <w:noProof/>
            </w:rPr>
            <w:fldChar w:fldCharType="begin"/>
          </w:r>
          <w:r>
            <w:rPr>
              <w:noProof/>
            </w:rPr>
            <w:instrText xml:space="preserve"> PAGEREF _Toc510617354 \h </w:instrText>
          </w:r>
          <w:r>
            <w:rPr>
              <w:noProof/>
            </w:rPr>
          </w:r>
          <w:r>
            <w:rPr>
              <w:noProof/>
            </w:rPr>
            <w:fldChar w:fldCharType="separate"/>
          </w:r>
          <w:r>
            <w:rPr>
              <w:noProof/>
            </w:rPr>
            <w:t>3</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Default="00AB03E1" w:rsidP="00F47D9B">
      <w:pPr>
        <w:pStyle w:val="Kop2"/>
        <w:numPr>
          <w:ilvl w:val="0"/>
          <w:numId w:val="22"/>
        </w:numPr>
      </w:pPr>
      <w:bookmarkStart w:id="0" w:name="_Toc510617349"/>
      <w:r>
        <w:t>Inlei</w:t>
      </w:r>
      <w:r w:rsidR="00F47D9B">
        <w:t>ding.</w:t>
      </w:r>
      <w:bookmarkEnd w:id="0"/>
    </w:p>
    <w:p w:rsidR="00276B92" w:rsidRPr="00F47D9B" w:rsidRDefault="00F47D9B" w:rsidP="00F47D9B">
      <w:r>
        <w:t>In dit</w:t>
      </w:r>
      <w:r w:rsidR="004643CB">
        <w:t xml:space="preserve"> document zullen wij Jeremy &amp; Jeroen van J.J productions Inc.</w:t>
      </w:r>
      <w:bookmarkStart w:id="1" w:name="_Hlk509518875"/>
      <w:r w:rsidR="004643CB">
        <w:t>™</w:t>
      </w:r>
      <w:bookmarkEnd w:id="1"/>
      <w:r w:rsidR="004643CB">
        <w:t xml:space="preserve"> gedetailleerd beschrijven wat ons spel “Pancake Destroyer©”</w:t>
      </w:r>
      <w:r w:rsidR="00AB03E1">
        <w:br/>
        <w:t>H</w:t>
      </w:r>
      <w:r w:rsidR="00276B92">
        <w:t xml:space="preserve">et spel is in het kort een arcade shooter die vanaf </w:t>
      </w:r>
      <w:r w:rsidR="00CE755B">
        <w:t>vooraf</w:t>
      </w:r>
      <w:r w:rsidR="00276B92">
        <w:t xml:space="preserve"> gespeeld word.</w:t>
      </w:r>
    </w:p>
    <w:p w:rsidR="00F47D9B" w:rsidRDefault="00F47D9B" w:rsidP="00F47D9B"/>
    <w:p w:rsidR="00F47D9B" w:rsidRPr="00266F31" w:rsidRDefault="00F47D9B" w:rsidP="00F47D9B">
      <w:pPr>
        <w:sectPr w:rsidR="00F47D9B" w:rsidRPr="00266F31" w:rsidSect="0019709C">
          <w:headerReference w:type="even" r:id="rId9"/>
          <w:headerReference w:type="default" r:id="rId10"/>
          <w:footerReference w:type="even" r:id="rId11"/>
          <w:footerReference w:type="default" r:id="rId12"/>
          <w:headerReference w:type="first" r:id="rId13"/>
          <w:footerReference w:type="first" r:id="rId14"/>
          <w:pgSz w:w="11906" w:h="16838" w:code="9"/>
          <w:pgMar w:top="1417" w:right="1417" w:bottom="1417" w:left="1417" w:header="794" w:footer="720" w:gutter="0"/>
          <w:pgNumType w:fmt="lowerRoman" w:start="1"/>
          <w:cols w:space="720"/>
          <w:docGrid w:linePitch="360"/>
        </w:sectPr>
      </w:pPr>
    </w:p>
    <w:p w:rsidR="00F47D9B" w:rsidRDefault="00F47D9B" w:rsidP="00F47D9B">
      <w:pPr>
        <w:pStyle w:val="Kop2"/>
      </w:pPr>
      <w:bookmarkStart w:id="3" w:name="_Toc510617350"/>
      <w:r>
        <w:t>2. Doel van het spel/omgeving.</w:t>
      </w:r>
      <w:bookmarkEnd w:id="3"/>
    </w:p>
    <w:p w:rsidR="00F47D9B" w:rsidRDefault="00F47D9B" w:rsidP="00F47D9B">
      <w:r>
        <w:t>Het doel van het spel is om de slecht</w:t>
      </w:r>
      <w:r w:rsidR="00330EDA">
        <w:t>e</w:t>
      </w:r>
      <w:r>
        <w:t xml:space="preserve"> pannenkoeken uit de lucht te gooien met stenen. Iedere keer als de speler een “slechte” pannenkoek raakt krijgt hij/zij de gegooide steen terug. Als de speler de pannenkoek mist </w:t>
      </w:r>
      <w:r w:rsidR="00402EDD">
        <w:t>is</w:t>
      </w:r>
      <w:r>
        <w:t xml:space="preserve"> hij/zij de steen kwijt. Het spel is over zodra alle stenen op zijn</w:t>
      </w:r>
      <w:r w:rsidR="00402EDD">
        <w:t>, of de tijd op is</w:t>
      </w:r>
      <w:r>
        <w:t>. Iedere keer dat er een pannenkoek word geraakt komen er punten bij of gaan er punten vanaf, afhankelijk van de geraakte pannenkoek. Het doel is dus zoveel mogelijk punten te halen.</w:t>
      </w:r>
    </w:p>
    <w:p w:rsidR="00F47D9B" w:rsidRPr="00756494" w:rsidRDefault="00F47D9B" w:rsidP="00F47D9B">
      <w:r>
        <w:t>Het spel speelt zich buiten af. De speler krijgt verschillende pannenkoeken te zien die door het scherm heen vliegen met verschillende patronen. Als de speler klikt in het scherm zal er een steen naar de plek van de cursor worden gegooid.</w:t>
      </w:r>
    </w:p>
    <w:p w:rsidR="00F47D9B" w:rsidRPr="00756494" w:rsidRDefault="00F47D9B" w:rsidP="00F47D9B"/>
    <w:p w:rsidR="00F47D9B" w:rsidRPr="00756494" w:rsidRDefault="00F47D9B" w:rsidP="00F47D9B"/>
    <w:p w:rsidR="00F47D9B" w:rsidRPr="00756494"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4" w:name="_Toc510617351"/>
      <w:r>
        <w:t>3. perspectief, besturing en obstakels.</w:t>
      </w:r>
      <w:bookmarkEnd w:id="4"/>
    </w:p>
    <w:p w:rsidR="00F47D9B" w:rsidRDefault="00F47D9B" w:rsidP="00F47D9B">
      <w:r>
        <w:t xml:space="preserve">De speler zal het speelveld zien van de zijkant. De pannenkoeken komen vanaf verschillende kanten met verschillende patronen binnengevlogen. De speler kan een steen naar deze pannenkoeken gooien doormiddel van het klikken </w:t>
      </w:r>
      <w:r w:rsidR="00AB03E1">
        <w:t xml:space="preserve">en bewegen </w:t>
      </w:r>
      <w:r>
        <w:t>van de muis.</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5" w:name="_Toc510617352"/>
      <w:r>
        <w:t>4. Scherm ontwerpen.</w:t>
      </w:r>
      <w:bookmarkEnd w:id="5"/>
    </w:p>
    <w:p w:rsidR="00F47D9B" w:rsidRDefault="00330EDA" w:rsidP="00F47D9B">
      <w:pPr>
        <w:pStyle w:val="Kop3"/>
      </w:pPr>
      <w:bookmarkStart w:id="6" w:name="_Toc509496255"/>
      <w:bookmarkStart w:id="7" w:name="_Toc510617353"/>
      <w:r>
        <w:t>4.1</w:t>
      </w:r>
      <w:r w:rsidR="00F47D9B">
        <w:t xml:space="preserve"> Het spel: normale fase</w:t>
      </w:r>
      <w:bookmarkEnd w:id="6"/>
      <w:bookmarkEnd w:id="7"/>
    </w:p>
    <w:p w:rsidR="00F47D9B" w:rsidRDefault="00F47D9B" w:rsidP="00F47D9B">
      <w:r>
        <w:t xml:space="preserve">Dit is het </w:t>
      </w:r>
      <w:r w:rsidR="001C2023">
        <w:t>scherm</w:t>
      </w:r>
      <w:r>
        <w:t xml:space="preserve"> wat de speler ziet als het spel word gespeeld. In deze fase het spel vliegen er verschillende </w:t>
      </w:r>
      <w:r w:rsidR="001B0C5E">
        <w:t>pannenkoeken</w:t>
      </w:r>
      <w:r>
        <w:t xml:space="preserve"> door het scherm.</w:t>
      </w:r>
      <w:r w:rsidR="001C2023">
        <w:t xml:space="preserve"> Deze bestaan uit verschillende soorten “slechte pannenkoeken” en “goede pannenkoeken”. Er zijn ook weer verschillende soorten slechte pannenkoeken die verschillende hoeveelheid punten waard zijn en op een verschillende manier bewegen.</w:t>
      </w:r>
      <w:r>
        <w:t xml:space="preserve"> De bedoeling is dat de speler de zogenaamde “slechte” pannenkoeken uit de lucht gooit met een steen. Als de speler de pannenkoek vervolgens raakt krijgt hij of zij deze steen terug. Als de pannenkoek uit het scherm verdwijnt zonder geraakt te worden verdwijnt deze voorgoed. Dit houd</w:t>
      </w:r>
      <w:r w:rsidR="00AB03E1">
        <w:t>t</w:t>
      </w:r>
      <w:r>
        <w:t xml:space="preserve"> </w:t>
      </w:r>
      <w:r w:rsidR="00AB03E1">
        <w:t>in dat in het scherm hieronder Pancakes left: 14 verandert</w:t>
      </w:r>
      <w:r>
        <w:t xml:space="preserve"> in 13. Het spel gaat door totdat</w:t>
      </w:r>
      <w:r w:rsidR="001C2023">
        <w:t xml:space="preserve"> er geen stenen meer </w:t>
      </w:r>
      <w:r>
        <w:t xml:space="preserve">zijn, of er geen pannenkoeken meer over zijn. </w:t>
      </w:r>
    </w:p>
    <w:p w:rsidR="00CE755B" w:rsidRDefault="00CE755B" w:rsidP="00CE755B">
      <w:pPr>
        <w:pStyle w:val="Kop3"/>
      </w:pPr>
      <w:bookmarkStart w:id="8" w:name="_Toc510617354"/>
      <w:r>
        <w:rPr>
          <w:noProof/>
        </w:rPr>
        <w:drawing>
          <wp:anchor distT="0" distB="0" distL="114300" distR="114300" simplePos="0" relativeHeight="251662336" behindDoc="1" locked="0" layoutInCell="1" allowOverlap="1" wp14:anchorId="0072C60F" wp14:editId="4E24CC65">
            <wp:simplePos x="0" y="0"/>
            <wp:positionH relativeFrom="margin">
              <wp:posOffset>5358</wp:posOffset>
            </wp:positionH>
            <wp:positionV relativeFrom="paragraph">
              <wp:posOffset>3202</wp:posOffset>
            </wp:positionV>
            <wp:extent cx="5267325" cy="3743325"/>
            <wp:effectExtent l="0" t="0" r="9525" b="9525"/>
            <wp:wrapTight wrapText="bothSides">
              <wp:wrapPolygon edited="0">
                <wp:start x="0" y="0"/>
                <wp:lineTo x="0" y="21545"/>
                <wp:lineTo x="21561" y="21545"/>
                <wp:lineTo x="21561"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D9B">
        <w:br w:type="page"/>
      </w:r>
      <w:r w:rsidR="00AB03E1">
        <w:t>4.2</w:t>
      </w:r>
      <w:r w:rsidR="00F47D9B">
        <w:t xml:space="preserve"> Einde van het spel</w:t>
      </w:r>
      <w:bookmarkEnd w:id="8"/>
    </w:p>
    <w:p w:rsidR="00CE755B" w:rsidRDefault="00F47D9B" w:rsidP="00F47D9B">
      <w:pPr>
        <w:rPr>
          <w:noProof/>
        </w:rPr>
      </w:pPr>
      <w:r>
        <w:t xml:space="preserve">Dit is het scherm wat de speler te zien krijgt als het spel voorbij is. Op dit scherm staat de score van de </w:t>
      </w:r>
      <w:r w:rsidR="00AB03E1">
        <w:t>speler en nog wat andere leuke prestaties</w:t>
      </w:r>
      <w:r>
        <w:t>. Verder kan de speler vanuit hier terug naar het hoofd menu of direct nog een keer spelen.</w:t>
      </w:r>
      <w:r w:rsidRPr="0019709C">
        <w:rPr>
          <w:noProof/>
        </w:rPr>
        <w:t xml:space="preserve"> </w:t>
      </w:r>
    </w:p>
    <w:p w:rsidR="00F47D9B" w:rsidRPr="001C135B" w:rsidRDefault="00F47D9B" w:rsidP="00F47D9B">
      <w:r>
        <w:rPr>
          <w:noProof/>
        </w:rPr>
        <w:drawing>
          <wp:inline distT="0" distB="0" distL="0" distR="0" wp14:anchorId="53EC8F13" wp14:editId="35399C87">
            <wp:extent cx="5267325" cy="37528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C36963" w:rsidRPr="00F47D9B" w:rsidRDefault="00C36963" w:rsidP="00F47D9B"/>
    <w:sectPr w:rsidR="00C36963" w:rsidRPr="00F47D9B" w:rsidSect="00116EB1">
      <w:footerReference w:type="default" r:id="rId17"/>
      <w:footerReference w:type="first" r:id="rId18"/>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B14" w:rsidRDefault="00081B14">
      <w:pPr>
        <w:spacing w:after="0" w:line="240" w:lineRule="auto"/>
      </w:pPr>
      <w:r>
        <w:separator/>
      </w:r>
    </w:p>
  </w:endnote>
  <w:endnote w:type="continuationSeparator" w:id="0">
    <w:p w:rsidR="00081B14" w:rsidRDefault="0008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65185"/>
      <w:docPartObj>
        <w:docPartGallery w:val="Page Numbers (Bottom of Page)"/>
        <w:docPartUnique/>
      </w:docPartObj>
    </w:sdtPr>
    <w:sdtContent>
      <w:bookmarkStart w:id="2" w:name="_GoBack" w:displacedByCustomXml="prev"/>
      <w:bookmarkEnd w:id="2" w:displacedByCustomXml="prev"/>
      <w:p w:rsidR="00AB03E1" w:rsidRDefault="00AB03E1">
        <w:pPr>
          <w:pStyle w:val="Voettekst"/>
        </w:pPr>
        <w:r>
          <w:fldChar w:fldCharType="begin"/>
        </w:r>
        <w:r>
          <w:instrText>PAGE   \* MERGEFORMAT</w:instrText>
        </w:r>
        <w:r>
          <w:fldChar w:fldCharType="separate"/>
        </w:r>
        <w:r w:rsidR="00081B14">
          <w:rPr>
            <w:noProof/>
          </w:rPr>
          <w:t>i</w:t>
        </w:r>
        <w:r>
          <w:fldChar w:fldCharType="end"/>
        </w:r>
      </w:p>
    </w:sdtContent>
  </w:sdt>
  <w:p w:rsidR="00AB03E1" w:rsidRDefault="00AB03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151412"/>
      <w:docPartObj>
        <w:docPartGallery w:val="Page Numbers (Bottom of Page)"/>
        <w:docPartUnique/>
      </w:docPartObj>
    </w:sdtPr>
    <w:sdtContent>
      <w:p w:rsidR="00AB03E1" w:rsidRDefault="00AB03E1">
        <w:pPr>
          <w:pStyle w:val="Voettekst"/>
        </w:pPr>
        <w:r>
          <w:fldChar w:fldCharType="begin"/>
        </w:r>
        <w:r>
          <w:instrText>PAGE   \* MERGEFORMAT</w:instrText>
        </w:r>
        <w:r>
          <w:fldChar w:fldCharType="separate"/>
        </w:r>
        <w:r>
          <w:rPr>
            <w:noProof/>
          </w:rPr>
          <w:t>i</w:t>
        </w:r>
        <w:r>
          <w:fldChar w:fldCharType="end"/>
        </w:r>
      </w:p>
    </w:sdtContent>
  </w:sdt>
  <w:p w:rsidR="00AB03E1" w:rsidRDefault="00AB03E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17502E">
          <w:rPr>
            <w:noProof/>
            <w:lang w:bidi="nl-NL"/>
          </w:rPr>
          <w:t>4</w:t>
        </w:r>
        <w:r>
          <w:rPr>
            <w:noProof/>
            <w:lang w:bidi="nl-NL"/>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AB03E1">
        <w:pPr>
          <w:pStyle w:val="Voettekst"/>
        </w:pPr>
        <w:r>
          <w:rPr>
            <w:lang w:bidi="nl-NL"/>
          </w:rPr>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B14" w:rsidRDefault="00081B14">
      <w:pPr>
        <w:spacing w:after="0" w:line="240" w:lineRule="auto"/>
      </w:pPr>
      <w:r>
        <w:separator/>
      </w:r>
    </w:p>
  </w:footnote>
  <w:footnote w:type="continuationSeparator" w:id="0">
    <w:p w:rsidR="00081B14" w:rsidRDefault="00081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p w:rsidR="00AB03E1" w:rsidRDefault="00AB03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9B"/>
    <w:rsid w:val="00081B14"/>
    <w:rsid w:val="000E493E"/>
    <w:rsid w:val="00116EB1"/>
    <w:rsid w:val="0017502E"/>
    <w:rsid w:val="001B0C5E"/>
    <w:rsid w:val="001C2023"/>
    <w:rsid w:val="00245CAC"/>
    <w:rsid w:val="00276B92"/>
    <w:rsid w:val="00330EDA"/>
    <w:rsid w:val="00402EDD"/>
    <w:rsid w:val="00414F89"/>
    <w:rsid w:val="00452CBA"/>
    <w:rsid w:val="004643CB"/>
    <w:rsid w:val="00687519"/>
    <w:rsid w:val="006A2C55"/>
    <w:rsid w:val="009F72AF"/>
    <w:rsid w:val="00A00758"/>
    <w:rsid w:val="00A3065A"/>
    <w:rsid w:val="00A77817"/>
    <w:rsid w:val="00A95A8F"/>
    <w:rsid w:val="00AB03E1"/>
    <w:rsid w:val="00AC3CD3"/>
    <w:rsid w:val="00AD32D3"/>
    <w:rsid w:val="00B23B27"/>
    <w:rsid w:val="00B52456"/>
    <w:rsid w:val="00C36963"/>
    <w:rsid w:val="00C5530D"/>
    <w:rsid w:val="00CE755B"/>
    <w:rsid w:val="00D46449"/>
    <w:rsid w:val="00D57AB0"/>
    <w:rsid w:val="00DB3E96"/>
    <w:rsid w:val="00E3065F"/>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B4E22"/>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semiHidden/>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C4CDC-BDD8-400F-8262-865DE733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met voorblad en inhoudsopgave</Template>
  <TotalTime>245</TotalTime>
  <Pages>7</Pages>
  <Words>446</Words>
  <Characters>2459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Jeremy Dalm</cp:lastModifiedBy>
  <cp:revision>6</cp:revision>
  <dcterms:created xsi:type="dcterms:W3CDTF">2018-03-22T14:10:00Z</dcterms:created>
  <dcterms:modified xsi:type="dcterms:W3CDTF">2018-04-04T13:14:00Z</dcterms:modified>
</cp:coreProperties>
</file>